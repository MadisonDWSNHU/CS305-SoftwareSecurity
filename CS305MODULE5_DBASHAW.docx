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0E14519" w14:textId="4BE67931" w:rsidR="001C6ACB" w:rsidRDefault="005B27F5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SHA-256</w:t>
      </w:r>
    </w:p>
    <w:p w14:paraId="77EE4908" w14:textId="77777777" w:rsidR="005B27F5" w:rsidRPr="008F1ED6" w:rsidRDefault="005B27F5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7BB04AE1" w14:textId="77777777" w:rsidR="005B27F5" w:rsidRDefault="005B27F5" w:rsidP="005B27F5"/>
    <w:p w14:paraId="659E9604" w14:textId="35BBB6C8" w:rsidR="005B27F5" w:rsidRPr="005B27F5" w:rsidRDefault="005B27F5" w:rsidP="005B27F5">
      <w:r>
        <w:t xml:space="preserve">I recommend SHA-256 hashing method since it can turn any input into a </w:t>
      </w:r>
      <w:proofErr w:type="gramStart"/>
      <w:r>
        <w:t>256 bit</w:t>
      </w:r>
      <w:proofErr w:type="gramEnd"/>
      <w:r>
        <w:t xml:space="preserve"> code that cannot be traced back to its original stance. Additionally, it being 256 bits long is a very good thing, since it is extremely hard for two differing inputs to create the same hash this way. It is also </w:t>
      </w:r>
      <w:proofErr w:type="gramStart"/>
      <w:r>
        <w:t>apart</w:t>
      </w:r>
      <w:proofErr w:type="gramEnd"/>
      <w:r>
        <w:t xml:space="preserve"> of the SHA-2 family that is widely used in many industries, it is efficient and fast, has cross-platform support, and does not have any known vulnerabilities </w:t>
      </w:r>
      <w:proofErr w:type="gramStart"/>
      <w:r>
        <w:t>at this point in time</w:t>
      </w:r>
      <w:proofErr w:type="gramEnd"/>
      <w:r>
        <w:t xml:space="preserve">. Thus, data can be kept safe and secure when using this cipher.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2ABF0CB6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You’ll submit your refactored code to your instructor. Your instructor will review it and this document.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2BFA7648" w:rsidR="0035598A" w:rsidRDefault="00D75EA7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42986E84" wp14:editId="01C5BFB1">
            <wp:extent cx="5943600" cy="760095"/>
            <wp:effectExtent l="0" t="0" r="0" b="1905"/>
            <wp:docPr id="1768582098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82098" name="Picture 1" descr="A number on a white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4ABD" w14:textId="312161D0" w:rsidR="00D75EA7" w:rsidRPr="008F1ED6" w:rsidRDefault="00D75EA7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lastRenderedPageBreak/>
        <w:drawing>
          <wp:inline distT="0" distB="0" distL="0" distR="0" wp14:anchorId="68B23536" wp14:editId="790FD026">
            <wp:extent cx="5943600" cy="2783205"/>
            <wp:effectExtent l="0" t="0" r="0" b="0"/>
            <wp:docPr id="178779024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90240" name="Picture 2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EA7" w:rsidRPr="008F1ED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26070" w14:textId="77777777" w:rsidR="00B726BF" w:rsidRDefault="00B726BF" w:rsidP="0035598A">
      <w:pPr>
        <w:spacing w:after="0" w:line="240" w:lineRule="auto"/>
      </w:pPr>
      <w:r>
        <w:separator/>
      </w:r>
    </w:p>
  </w:endnote>
  <w:endnote w:type="continuationSeparator" w:id="0">
    <w:p w14:paraId="2B1C7469" w14:textId="77777777" w:rsidR="00B726BF" w:rsidRDefault="00B726BF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7EA33" w14:textId="77777777" w:rsidR="00B726BF" w:rsidRDefault="00B726BF" w:rsidP="0035598A">
      <w:pPr>
        <w:spacing w:after="0" w:line="240" w:lineRule="auto"/>
      </w:pPr>
      <w:r>
        <w:separator/>
      </w:r>
    </w:p>
  </w:footnote>
  <w:footnote w:type="continuationSeparator" w:id="0">
    <w:p w14:paraId="1AEE5A51" w14:textId="77777777" w:rsidR="00B726BF" w:rsidRDefault="00B726BF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0"/>
  </w:num>
  <w:num w:numId="2" w16cid:durableId="13100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84F21"/>
    <w:rsid w:val="000C72EB"/>
    <w:rsid w:val="000D5623"/>
    <w:rsid w:val="00110554"/>
    <w:rsid w:val="00111F59"/>
    <w:rsid w:val="001154E4"/>
    <w:rsid w:val="001C6ACB"/>
    <w:rsid w:val="00236DA4"/>
    <w:rsid w:val="00264D05"/>
    <w:rsid w:val="00266447"/>
    <w:rsid w:val="002833FF"/>
    <w:rsid w:val="002C31D0"/>
    <w:rsid w:val="00343E73"/>
    <w:rsid w:val="0035598A"/>
    <w:rsid w:val="00363F13"/>
    <w:rsid w:val="003B0D86"/>
    <w:rsid w:val="004B49A4"/>
    <w:rsid w:val="004C5E0F"/>
    <w:rsid w:val="004F1C48"/>
    <w:rsid w:val="00510C3F"/>
    <w:rsid w:val="00593EC3"/>
    <w:rsid w:val="005B27F5"/>
    <w:rsid w:val="005C0980"/>
    <w:rsid w:val="006A51DF"/>
    <w:rsid w:val="00713294"/>
    <w:rsid w:val="00785998"/>
    <w:rsid w:val="0085168C"/>
    <w:rsid w:val="008D5FE7"/>
    <w:rsid w:val="008E4BCA"/>
    <w:rsid w:val="008F1ED6"/>
    <w:rsid w:val="00973CB0"/>
    <w:rsid w:val="009A01C2"/>
    <w:rsid w:val="00A11B04"/>
    <w:rsid w:val="00A43EA4"/>
    <w:rsid w:val="00A6687C"/>
    <w:rsid w:val="00B019B2"/>
    <w:rsid w:val="00B33D1F"/>
    <w:rsid w:val="00B726BF"/>
    <w:rsid w:val="00C024E2"/>
    <w:rsid w:val="00D539BB"/>
    <w:rsid w:val="00D75EA7"/>
    <w:rsid w:val="00DD2E3B"/>
    <w:rsid w:val="00E41086"/>
    <w:rsid w:val="00E56B7A"/>
    <w:rsid w:val="00E61DA4"/>
    <w:rsid w:val="00E91FB2"/>
    <w:rsid w:val="00EA5F48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Bashaw, Devin</cp:lastModifiedBy>
  <cp:revision>2</cp:revision>
  <dcterms:created xsi:type="dcterms:W3CDTF">2025-02-08T04:37:00Z</dcterms:created>
  <dcterms:modified xsi:type="dcterms:W3CDTF">2025-02-08T04:37:00Z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